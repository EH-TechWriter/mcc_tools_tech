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5ED14" w14:textId="77777777" w:rsidR="009F044E" w:rsidRPr="00334BC8" w:rsidRDefault="006435E0" w:rsidP="00F77EE2">
      <w:pPr>
        <w:pStyle w:val="CompanyName"/>
      </w:pPr>
      <w:r w:rsidRPr="00334BC8">
        <w:t>My Lif</w:t>
      </w:r>
      <w:bookmarkStart w:id="0" w:name="_GoBack"/>
      <w:bookmarkEnd w:id="0"/>
      <w:r w:rsidRPr="00334BC8">
        <w:t>e Story</w:t>
      </w:r>
    </w:p>
    <w:p w14:paraId="2A14E8D1" w14:textId="77777777" w:rsidR="006435E0" w:rsidRDefault="006435E0" w:rsidP="00A25591">
      <w:pPr>
        <w:jc w:val="center"/>
      </w:pPr>
    </w:p>
    <w:p w14:paraId="7F345783" w14:textId="77777777" w:rsidR="00334BC8" w:rsidRDefault="00334BC8" w:rsidP="00A25591">
      <w:pPr>
        <w:jc w:val="center"/>
      </w:pPr>
    </w:p>
    <w:p w14:paraId="160E48A2" w14:textId="77777777" w:rsidR="006435E0" w:rsidRDefault="006435E0" w:rsidP="007739BD">
      <w:pPr>
        <w:pStyle w:val="ListBody"/>
      </w:pPr>
      <w:r>
        <w:t>By Anita Weiner</w:t>
      </w:r>
    </w:p>
    <w:p w14:paraId="3D05350F" w14:textId="77777777" w:rsidR="00F5399F" w:rsidRDefault="00F5399F" w:rsidP="00A25591">
      <w:r>
        <w:br w:type="page"/>
      </w:r>
    </w:p>
    <w:p w14:paraId="0BD161DC" w14:textId="77777777" w:rsidR="00151C26" w:rsidRDefault="00151C26" w:rsidP="00A25591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691759005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noProof/>
          <w:sz w:val="20"/>
          <w:szCs w:val="22"/>
        </w:rPr>
      </w:sdtEndPr>
      <w:sdtContent>
        <w:p w14:paraId="7AA3ED7D" w14:textId="77777777" w:rsidR="00334BC8" w:rsidRDefault="00334BC8" w:rsidP="00A25591">
          <w:pPr>
            <w:pStyle w:val="TOCHeading"/>
            <w:spacing w:before="120" w:after="120"/>
          </w:pPr>
          <w:r>
            <w:t>Table of Contents</w:t>
          </w:r>
        </w:p>
        <w:p w14:paraId="7DDAD9EE" w14:textId="77777777" w:rsidR="00334BC8" w:rsidRDefault="00334BC8" w:rsidP="00A25591">
          <w:pPr>
            <w:pStyle w:val="TOC1"/>
            <w:tabs>
              <w:tab w:val="right" w:leader="dot" w:pos="9350"/>
            </w:tabs>
            <w:spacing w:after="120"/>
            <w:rPr>
              <w:b w:val="0"/>
              <w:caps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9690127" w:history="1">
            <w:r w:rsidRPr="00426B22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3AD" w14:textId="77777777" w:rsidR="00334BC8" w:rsidRDefault="004A0DFB" w:rsidP="00A25591">
          <w:pPr>
            <w:pStyle w:val="TOC1"/>
            <w:tabs>
              <w:tab w:val="right" w:leader="dot" w:pos="9350"/>
            </w:tabs>
            <w:spacing w:after="120"/>
            <w:rPr>
              <w:b w:val="0"/>
              <w:caps/>
              <w:noProof/>
            </w:rPr>
          </w:pPr>
          <w:hyperlink w:anchor="_Toc19690128" w:history="1">
            <w:r w:rsidR="00334BC8" w:rsidRPr="00426B22">
              <w:rPr>
                <w:rStyle w:val="Hyperlink"/>
                <w:noProof/>
              </w:rPr>
              <w:t>Early Years</w:t>
            </w:r>
            <w:r w:rsidR="00334BC8">
              <w:rPr>
                <w:noProof/>
                <w:webHidden/>
              </w:rPr>
              <w:tab/>
            </w:r>
            <w:r w:rsidR="00334BC8">
              <w:rPr>
                <w:noProof/>
                <w:webHidden/>
              </w:rPr>
              <w:fldChar w:fldCharType="begin"/>
            </w:r>
            <w:r w:rsidR="00334BC8">
              <w:rPr>
                <w:noProof/>
                <w:webHidden/>
              </w:rPr>
              <w:instrText xml:space="preserve"> PAGEREF _Toc19690128 \h </w:instrText>
            </w:r>
            <w:r w:rsidR="00334BC8">
              <w:rPr>
                <w:noProof/>
                <w:webHidden/>
              </w:rPr>
            </w:r>
            <w:r w:rsidR="00334BC8">
              <w:rPr>
                <w:noProof/>
                <w:webHidden/>
              </w:rPr>
              <w:fldChar w:fldCharType="separate"/>
            </w:r>
            <w:r w:rsidR="00A25591">
              <w:rPr>
                <w:noProof/>
                <w:webHidden/>
              </w:rPr>
              <w:t>1</w:t>
            </w:r>
            <w:r w:rsidR="00334BC8">
              <w:rPr>
                <w:noProof/>
                <w:webHidden/>
              </w:rPr>
              <w:fldChar w:fldCharType="end"/>
            </w:r>
          </w:hyperlink>
        </w:p>
        <w:p w14:paraId="7D4D8331" w14:textId="77777777" w:rsidR="00334BC8" w:rsidRDefault="004A0DFB" w:rsidP="00A25591">
          <w:pPr>
            <w:pStyle w:val="TOC1"/>
            <w:tabs>
              <w:tab w:val="right" w:leader="dot" w:pos="9350"/>
            </w:tabs>
            <w:spacing w:after="120"/>
            <w:rPr>
              <w:b w:val="0"/>
              <w:caps/>
              <w:noProof/>
            </w:rPr>
          </w:pPr>
          <w:hyperlink w:anchor="_Toc19690129" w:history="1">
            <w:r w:rsidR="00334BC8" w:rsidRPr="00426B22">
              <w:rPr>
                <w:rStyle w:val="Hyperlink"/>
                <w:noProof/>
              </w:rPr>
              <w:t>Grade School</w:t>
            </w:r>
            <w:r w:rsidR="00334BC8">
              <w:rPr>
                <w:noProof/>
                <w:webHidden/>
              </w:rPr>
              <w:tab/>
            </w:r>
            <w:r w:rsidR="00334BC8">
              <w:rPr>
                <w:noProof/>
                <w:webHidden/>
              </w:rPr>
              <w:fldChar w:fldCharType="begin"/>
            </w:r>
            <w:r w:rsidR="00334BC8">
              <w:rPr>
                <w:noProof/>
                <w:webHidden/>
              </w:rPr>
              <w:instrText xml:space="preserve"> PAGEREF _Toc19690129 \h </w:instrText>
            </w:r>
            <w:r w:rsidR="00334BC8">
              <w:rPr>
                <w:noProof/>
                <w:webHidden/>
              </w:rPr>
            </w:r>
            <w:r w:rsidR="00334BC8">
              <w:rPr>
                <w:noProof/>
                <w:webHidden/>
              </w:rPr>
              <w:fldChar w:fldCharType="separate"/>
            </w:r>
            <w:r w:rsidR="00A25591">
              <w:rPr>
                <w:noProof/>
                <w:webHidden/>
              </w:rPr>
              <w:t>1</w:t>
            </w:r>
            <w:r w:rsidR="00334BC8">
              <w:rPr>
                <w:noProof/>
                <w:webHidden/>
              </w:rPr>
              <w:fldChar w:fldCharType="end"/>
            </w:r>
          </w:hyperlink>
        </w:p>
        <w:p w14:paraId="21AEFCB8" w14:textId="77777777" w:rsidR="00334BC8" w:rsidRDefault="004A0DFB" w:rsidP="00A25591">
          <w:pPr>
            <w:pStyle w:val="TOC1"/>
            <w:tabs>
              <w:tab w:val="right" w:leader="dot" w:pos="9350"/>
            </w:tabs>
            <w:spacing w:after="120"/>
            <w:rPr>
              <w:b w:val="0"/>
              <w:caps/>
              <w:noProof/>
            </w:rPr>
          </w:pPr>
          <w:hyperlink w:anchor="_Toc19690130" w:history="1">
            <w:r w:rsidR="00334BC8" w:rsidRPr="00426B22">
              <w:rPr>
                <w:rStyle w:val="Hyperlink"/>
                <w:noProof/>
              </w:rPr>
              <w:t>HIgh School</w:t>
            </w:r>
            <w:r w:rsidR="00334BC8">
              <w:rPr>
                <w:noProof/>
                <w:webHidden/>
              </w:rPr>
              <w:tab/>
            </w:r>
            <w:r w:rsidR="00334BC8">
              <w:rPr>
                <w:noProof/>
                <w:webHidden/>
              </w:rPr>
              <w:fldChar w:fldCharType="begin"/>
            </w:r>
            <w:r w:rsidR="00334BC8">
              <w:rPr>
                <w:noProof/>
                <w:webHidden/>
              </w:rPr>
              <w:instrText xml:space="preserve"> PAGEREF _Toc19690130 \h </w:instrText>
            </w:r>
            <w:r w:rsidR="00334BC8">
              <w:rPr>
                <w:noProof/>
                <w:webHidden/>
              </w:rPr>
            </w:r>
            <w:r w:rsidR="00334BC8">
              <w:rPr>
                <w:noProof/>
                <w:webHidden/>
              </w:rPr>
              <w:fldChar w:fldCharType="separate"/>
            </w:r>
            <w:r w:rsidR="00A25591">
              <w:rPr>
                <w:noProof/>
                <w:webHidden/>
              </w:rPr>
              <w:t>1</w:t>
            </w:r>
            <w:r w:rsidR="00334BC8">
              <w:rPr>
                <w:noProof/>
                <w:webHidden/>
              </w:rPr>
              <w:fldChar w:fldCharType="end"/>
            </w:r>
          </w:hyperlink>
        </w:p>
        <w:p w14:paraId="5121D385" w14:textId="77777777" w:rsidR="00334BC8" w:rsidRDefault="004A0DFB" w:rsidP="00A25591">
          <w:pPr>
            <w:pStyle w:val="TOC2"/>
            <w:tabs>
              <w:tab w:val="right" w:leader="dot" w:pos="9350"/>
            </w:tabs>
            <w:spacing w:after="120"/>
            <w:rPr>
              <w:b/>
              <w:smallCaps/>
              <w:noProof/>
              <w:sz w:val="24"/>
              <w:szCs w:val="24"/>
            </w:rPr>
          </w:pPr>
          <w:hyperlink w:anchor="_Toc19690131" w:history="1">
            <w:r w:rsidR="00334BC8" w:rsidRPr="00426B22">
              <w:rPr>
                <w:rStyle w:val="Hyperlink"/>
                <w:noProof/>
              </w:rPr>
              <w:t>Academics</w:t>
            </w:r>
            <w:r w:rsidR="00334BC8">
              <w:rPr>
                <w:noProof/>
                <w:webHidden/>
              </w:rPr>
              <w:tab/>
            </w:r>
            <w:r w:rsidR="00334BC8">
              <w:rPr>
                <w:noProof/>
                <w:webHidden/>
              </w:rPr>
              <w:fldChar w:fldCharType="begin"/>
            </w:r>
            <w:r w:rsidR="00334BC8">
              <w:rPr>
                <w:noProof/>
                <w:webHidden/>
              </w:rPr>
              <w:instrText xml:space="preserve"> PAGEREF _Toc19690131 \h </w:instrText>
            </w:r>
            <w:r w:rsidR="00334BC8">
              <w:rPr>
                <w:noProof/>
                <w:webHidden/>
              </w:rPr>
            </w:r>
            <w:r w:rsidR="00334BC8">
              <w:rPr>
                <w:noProof/>
                <w:webHidden/>
              </w:rPr>
              <w:fldChar w:fldCharType="separate"/>
            </w:r>
            <w:r w:rsidR="00A25591">
              <w:rPr>
                <w:noProof/>
                <w:webHidden/>
              </w:rPr>
              <w:t>2</w:t>
            </w:r>
            <w:r w:rsidR="00334BC8">
              <w:rPr>
                <w:noProof/>
                <w:webHidden/>
              </w:rPr>
              <w:fldChar w:fldCharType="end"/>
            </w:r>
          </w:hyperlink>
        </w:p>
        <w:p w14:paraId="19BC6365" w14:textId="77777777" w:rsidR="00334BC8" w:rsidRDefault="004A0DFB" w:rsidP="00A25591">
          <w:pPr>
            <w:pStyle w:val="TOC2"/>
            <w:tabs>
              <w:tab w:val="right" w:leader="dot" w:pos="9350"/>
            </w:tabs>
            <w:spacing w:after="120"/>
            <w:rPr>
              <w:b/>
              <w:smallCaps/>
              <w:noProof/>
              <w:sz w:val="24"/>
              <w:szCs w:val="24"/>
            </w:rPr>
          </w:pPr>
          <w:hyperlink w:anchor="_Toc19690132" w:history="1">
            <w:r w:rsidR="00334BC8" w:rsidRPr="00426B22">
              <w:rPr>
                <w:rStyle w:val="Hyperlink"/>
                <w:noProof/>
              </w:rPr>
              <w:t>Social Life</w:t>
            </w:r>
            <w:r w:rsidR="00334BC8">
              <w:rPr>
                <w:noProof/>
                <w:webHidden/>
              </w:rPr>
              <w:tab/>
            </w:r>
            <w:r w:rsidR="00334BC8">
              <w:rPr>
                <w:noProof/>
                <w:webHidden/>
              </w:rPr>
              <w:fldChar w:fldCharType="begin"/>
            </w:r>
            <w:r w:rsidR="00334BC8">
              <w:rPr>
                <w:noProof/>
                <w:webHidden/>
              </w:rPr>
              <w:instrText xml:space="preserve"> PAGEREF _Toc19690132 \h </w:instrText>
            </w:r>
            <w:r w:rsidR="00334BC8">
              <w:rPr>
                <w:noProof/>
                <w:webHidden/>
              </w:rPr>
            </w:r>
            <w:r w:rsidR="00334BC8">
              <w:rPr>
                <w:noProof/>
                <w:webHidden/>
              </w:rPr>
              <w:fldChar w:fldCharType="separate"/>
            </w:r>
            <w:r w:rsidR="00A25591">
              <w:rPr>
                <w:noProof/>
                <w:webHidden/>
              </w:rPr>
              <w:t>2</w:t>
            </w:r>
            <w:r w:rsidR="00334BC8">
              <w:rPr>
                <w:noProof/>
                <w:webHidden/>
              </w:rPr>
              <w:fldChar w:fldCharType="end"/>
            </w:r>
          </w:hyperlink>
        </w:p>
        <w:p w14:paraId="6B3DD781" w14:textId="77777777" w:rsidR="00334BC8" w:rsidRDefault="004A0DFB" w:rsidP="00A25591">
          <w:pPr>
            <w:pStyle w:val="TOC1"/>
            <w:tabs>
              <w:tab w:val="right" w:leader="dot" w:pos="9350"/>
            </w:tabs>
            <w:spacing w:after="120"/>
            <w:rPr>
              <w:b w:val="0"/>
              <w:caps/>
              <w:noProof/>
            </w:rPr>
          </w:pPr>
          <w:hyperlink w:anchor="_Toc19690133" w:history="1">
            <w:r w:rsidR="00334BC8" w:rsidRPr="00426B22">
              <w:rPr>
                <w:rStyle w:val="Hyperlink"/>
                <w:noProof/>
              </w:rPr>
              <w:t>Adulthood</w:t>
            </w:r>
            <w:r w:rsidR="00334BC8">
              <w:rPr>
                <w:noProof/>
                <w:webHidden/>
              </w:rPr>
              <w:tab/>
            </w:r>
            <w:r w:rsidR="00334BC8">
              <w:rPr>
                <w:noProof/>
                <w:webHidden/>
              </w:rPr>
              <w:fldChar w:fldCharType="begin"/>
            </w:r>
            <w:r w:rsidR="00334BC8">
              <w:rPr>
                <w:noProof/>
                <w:webHidden/>
              </w:rPr>
              <w:instrText xml:space="preserve"> PAGEREF _Toc19690133 \h </w:instrText>
            </w:r>
            <w:r w:rsidR="00334BC8">
              <w:rPr>
                <w:noProof/>
                <w:webHidden/>
              </w:rPr>
            </w:r>
            <w:r w:rsidR="00334BC8">
              <w:rPr>
                <w:noProof/>
                <w:webHidden/>
              </w:rPr>
              <w:fldChar w:fldCharType="separate"/>
            </w:r>
            <w:r w:rsidR="00A25591">
              <w:rPr>
                <w:noProof/>
                <w:webHidden/>
              </w:rPr>
              <w:t>2</w:t>
            </w:r>
            <w:r w:rsidR="00334BC8">
              <w:rPr>
                <w:noProof/>
                <w:webHidden/>
              </w:rPr>
              <w:fldChar w:fldCharType="end"/>
            </w:r>
          </w:hyperlink>
        </w:p>
        <w:p w14:paraId="3E816A72" w14:textId="77777777" w:rsidR="00F5399F" w:rsidRDefault="00334BC8" w:rsidP="00A25591">
          <w:pPr>
            <w:sectPr w:rsidR="00F5399F" w:rsidSect="004B6851">
              <w:footerReference w:type="even" r:id="rId8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DD778D" w14:textId="77777777" w:rsidR="00151C26" w:rsidRDefault="00151C26" w:rsidP="00A25591"/>
    <w:p w14:paraId="1C40116D" w14:textId="77777777" w:rsidR="00151C26" w:rsidRDefault="00151C26" w:rsidP="009358FB">
      <w:pPr>
        <w:pStyle w:val="Heading1"/>
      </w:pPr>
      <w:bookmarkStart w:id="1" w:name="_Toc19690127"/>
      <w:r>
        <w:t>Executive Summary</w:t>
      </w:r>
      <w:bookmarkEnd w:id="1"/>
    </w:p>
    <w:p w14:paraId="60E934B9" w14:textId="77777777" w:rsidR="00151C26" w:rsidRDefault="00151C26" w:rsidP="009358FB">
      <w:r>
        <w:t>I was born, went through childhood, and am now grown up. Over the years, I have had challenges and opportunities, and both good and bad times.</w:t>
      </w:r>
    </w:p>
    <w:p w14:paraId="6D988AE6" w14:textId="77777777" w:rsidR="00151C26" w:rsidRDefault="00151C26" w:rsidP="00A25591">
      <w:pPr>
        <w:pStyle w:val="Heading1"/>
        <w:spacing w:before="120" w:after="120"/>
      </w:pPr>
      <w:bookmarkStart w:id="2" w:name="_Toc19690128"/>
      <w:r>
        <w:t>Early Years</w:t>
      </w:r>
      <w:bookmarkEnd w:id="2"/>
    </w:p>
    <w:p w14:paraId="101596C3" w14:textId="77777777" w:rsidR="00F5399F" w:rsidRDefault="00151C26" w:rsidP="009358FB">
      <w:r>
        <w:t>My infancy consisted m</w:t>
      </w:r>
      <w:r w:rsidR="00F5399F">
        <w:t>ainly of the following:</w:t>
      </w:r>
    </w:p>
    <w:p w14:paraId="27457E66" w14:textId="77777777" w:rsidR="00A25591" w:rsidRDefault="00A25591" w:rsidP="007739BD">
      <w:pPr>
        <w:pStyle w:val="ListParagraph"/>
      </w:pPr>
      <w:r>
        <w:t>sleeping</w:t>
      </w:r>
    </w:p>
    <w:p w14:paraId="300ED471" w14:textId="77777777" w:rsidR="00A25591" w:rsidRDefault="00A25591" w:rsidP="007739BD">
      <w:pPr>
        <w:pStyle w:val="ListParagraph"/>
      </w:pPr>
      <w:r>
        <w:t xml:space="preserve">crying </w:t>
      </w:r>
    </w:p>
    <w:p w14:paraId="43F8AE2B" w14:textId="77777777" w:rsidR="00F5399F" w:rsidRDefault="00A25591" w:rsidP="007739BD">
      <w:pPr>
        <w:pStyle w:val="ListParagraph"/>
      </w:pPr>
      <w:r>
        <w:t>eating</w:t>
      </w:r>
    </w:p>
    <w:p w14:paraId="11D79211" w14:textId="160B47DB" w:rsidR="007739BD" w:rsidRDefault="007739BD" w:rsidP="007739BD">
      <w:pPr>
        <w:pStyle w:val="ListParagraph"/>
      </w:pPr>
      <w:r>
        <w:t>watching TV</w:t>
      </w:r>
    </w:p>
    <w:p w14:paraId="363E8D86" w14:textId="77777777" w:rsidR="00A25591" w:rsidRDefault="00151C26" w:rsidP="00A25591">
      <w:r>
        <w:t xml:space="preserve">I learned to eat baby food. Baby food is usually high in vitamins, </w:t>
      </w:r>
      <w:r w:rsidR="00334BC8">
        <w:t>minerals</w:t>
      </w:r>
      <w:r>
        <w:t>, and protein, but low in taste. To eat baby food, follow these steps:</w:t>
      </w:r>
    </w:p>
    <w:p w14:paraId="18C828B8" w14:textId="77777777" w:rsidR="00151C26" w:rsidRDefault="00151C26" w:rsidP="007739BD">
      <w:pPr>
        <w:pStyle w:val="Steps"/>
      </w:pPr>
      <w:r>
        <w:t xml:space="preserve">Sit quietly in the </w:t>
      </w:r>
      <w:r w:rsidR="00334BC8">
        <w:t>highchair</w:t>
      </w:r>
      <w:r>
        <w:t xml:space="preserve"> at least at the start.</w:t>
      </w:r>
    </w:p>
    <w:p w14:paraId="51CEE8EB" w14:textId="77777777" w:rsidR="00151C26" w:rsidRDefault="00151C26" w:rsidP="007739BD">
      <w:pPr>
        <w:pStyle w:val="Steps"/>
      </w:pPr>
      <w:r>
        <w:t>Make a cooing sound.</w:t>
      </w:r>
    </w:p>
    <w:p w14:paraId="09CA638E" w14:textId="77777777" w:rsidR="00151C26" w:rsidRDefault="00151C26" w:rsidP="007739BD">
      <w:pPr>
        <w:pStyle w:val="Steps"/>
      </w:pPr>
      <w:r>
        <w:t>Open your mouth to accept the spoon filled with food.</w:t>
      </w:r>
    </w:p>
    <w:p w14:paraId="3459EC71" w14:textId="77777777" w:rsidR="00151C26" w:rsidRDefault="00151C26" w:rsidP="007739BD">
      <w:pPr>
        <w:pStyle w:val="Steps"/>
      </w:pPr>
      <w:r>
        <w:t>Spit out the food, and laugh.</w:t>
      </w:r>
    </w:p>
    <w:p w14:paraId="78D08B2E" w14:textId="77777777" w:rsidR="00151C26" w:rsidRDefault="00151C26" w:rsidP="007739BD">
      <w:pPr>
        <w:pStyle w:val="Steps"/>
      </w:pPr>
      <w:r>
        <w:t>Repeat steps 2 through 4.</w:t>
      </w:r>
    </w:p>
    <w:p w14:paraId="737865A2" w14:textId="77777777" w:rsidR="00151C26" w:rsidRDefault="00151C26" w:rsidP="00A25591">
      <w:r>
        <w:t>Now, isn't that easy?</w:t>
      </w:r>
    </w:p>
    <w:p w14:paraId="6CDFF6DA" w14:textId="77777777" w:rsidR="00151C26" w:rsidRDefault="00151C26" w:rsidP="00A25591">
      <w:r>
        <w:t xml:space="preserve">more </w:t>
      </w:r>
      <w:proofErr w:type="spellStart"/>
      <w:r>
        <w:t>blaha</w:t>
      </w:r>
      <w:proofErr w:type="spellEnd"/>
      <w:r>
        <w:t xml:space="preserve"> </w:t>
      </w:r>
      <w:proofErr w:type="spellStart"/>
      <w:r>
        <w:t>blaha</w:t>
      </w:r>
      <w:proofErr w:type="spellEnd"/>
      <w:r>
        <w:t xml:space="preserve"> </w:t>
      </w:r>
      <w:proofErr w:type="spellStart"/>
      <w:r>
        <w:t>blha</w:t>
      </w:r>
      <w:proofErr w:type="spellEnd"/>
    </w:p>
    <w:p w14:paraId="670E04E6" w14:textId="77777777" w:rsidR="00151C26" w:rsidRDefault="00151C26" w:rsidP="00A25591">
      <w:proofErr w:type="spellStart"/>
      <w:r>
        <w:t>baladlkfldkfl</w:t>
      </w:r>
      <w:proofErr w:type="spellEnd"/>
    </w:p>
    <w:p w14:paraId="1FDEE790" w14:textId="77777777" w:rsidR="00151C26" w:rsidRDefault="00151C26" w:rsidP="00A25591">
      <w:pPr>
        <w:pStyle w:val="Heading1"/>
        <w:spacing w:before="120" w:after="120"/>
      </w:pPr>
      <w:bookmarkStart w:id="3" w:name="_Toc19690129"/>
      <w:r>
        <w:t>Grade School</w:t>
      </w:r>
      <w:bookmarkEnd w:id="3"/>
    </w:p>
    <w:p w14:paraId="45664A64" w14:textId="77777777" w:rsidR="00D10D13" w:rsidRDefault="00151C26" w:rsidP="00A25591">
      <w:r>
        <w:t>Grade school was OK, but recess was the most fun. While I was in grad</w:t>
      </w:r>
      <w:r w:rsidR="00A25591">
        <w:t>e school, I took these courses: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D13" w:rsidRPr="00D10D13" w14:paraId="6C3EB96A" w14:textId="77777777" w:rsidTr="00D10D13">
        <w:trPr>
          <w:tblHeader/>
        </w:trPr>
        <w:tc>
          <w:tcPr>
            <w:tcW w:w="4675" w:type="dxa"/>
          </w:tcPr>
          <w:p w14:paraId="0040B852" w14:textId="77777777" w:rsidR="00D10D13" w:rsidRPr="00D10D13" w:rsidRDefault="00D10D13" w:rsidP="00A25591">
            <w:pPr>
              <w:rPr>
                <w:b/>
              </w:rPr>
            </w:pPr>
            <w:r w:rsidRPr="00D10D13">
              <w:rPr>
                <w:b/>
              </w:rPr>
              <w:t>Subject</w:t>
            </w:r>
          </w:p>
        </w:tc>
        <w:tc>
          <w:tcPr>
            <w:tcW w:w="4675" w:type="dxa"/>
          </w:tcPr>
          <w:p w14:paraId="4DEBDB09" w14:textId="77777777" w:rsidR="00D10D13" w:rsidRPr="00D10D13" w:rsidRDefault="00D10D13" w:rsidP="00A25591">
            <w:pPr>
              <w:rPr>
                <w:b/>
              </w:rPr>
            </w:pPr>
            <w:r w:rsidRPr="00D10D13">
              <w:rPr>
                <w:b/>
              </w:rPr>
              <w:t>Description</w:t>
            </w:r>
          </w:p>
        </w:tc>
      </w:tr>
      <w:tr w:rsidR="00D10D13" w14:paraId="7E61B95F" w14:textId="77777777" w:rsidTr="00D10D13">
        <w:tc>
          <w:tcPr>
            <w:tcW w:w="4675" w:type="dxa"/>
          </w:tcPr>
          <w:p w14:paraId="3D5C1B3B" w14:textId="77777777" w:rsidR="00D10D13" w:rsidRDefault="00D10D13" w:rsidP="00A25591">
            <w:r>
              <w:t>Arithmetic</w:t>
            </w:r>
          </w:p>
        </w:tc>
        <w:tc>
          <w:tcPr>
            <w:tcW w:w="4675" w:type="dxa"/>
          </w:tcPr>
          <w:p w14:paraId="118D8CDD" w14:textId="77777777" w:rsidR="00D10D13" w:rsidRDefault="00D10D13" w:rsidP="00A25591">
            <w:r>
              <w:t>All about numbers.</w:t>
            </w:r>
          </w:p>
        </w:tc>
      </w:tr>
      <w:tr w:rsidR="00D10D13" w14:paraId="78C667B4" w14:textId="77777777" w:rsidTr="00D10D13">
        <w:tc>
          <w:tcPr>
            <w:tcW w:w="4675" w:type="dxa"/>
          </w:tcPr>
          <w:p w14:paraId="06116F78" w14:textId="77777777" w:rsidR="00D10D13" w:rsidRDefault="00D10D13" w:rsidP="00A25591">
            <w:r>
              <w:t>English</w:t>
            </w:r>
          </w:p>
        </w:tc>
        <w:tc>
          <w:tcPr>
            <w:tcW w:w="4675" w:type="dxa"/>
          </w:tcPr>
          <w:p w14:paraId="65EE0F1B" w14:textId="77777777" w:rsidR="00D10D13" w:rsidRDefault="00D10D13" w:rsidP="00A25591">
            <w:r>
              <w:t>Grammar, reading, and writing.</w:t>
            </w:r>
          </w:p>
        </w:tc>
      </w:tr>
      <w:tr w:rsidR="00D10D13" w14:paraId="170E7F8C" w14:textId="77777777" w:rsidTr="00401E3E">
        <w:trPr>
          <w:trHeight w:val="323"/>
        </w:trPr>
        <w:tc>
          <w:tcPr>
            <w:tcW w:w="4675" w:type="dxa"/>
          </w:tcPr>
          <w:p w14:paraId="6E856FFB" w14:textId="77777777" w:rsidR="00D10D13" w:rsidRDefault="00D10D13" w:rsidP="00A25591">
            <w:r>
              <w:t>History</w:t>
            </w:r>
          </w:p>
        </w:tc>
        <w:tc>
          <w:tcPr>
            <w:tcW w:w="4675" w:type="dxa"/>
          </w:tcPr>
          <w:p w14:paraId="1025D950" w14:textId="77777777" w:rsidR="00D10D13" w:rsidRDefault="00D10D13" w:rsidP="00A25591">
            <w:r>
              <w:t>Old stuff, but often very interesting.</w:t>
            </w:r>
          </w:p>
        </w:tc>
      </w:tr>
      <w:tr w:rsidR="00D10D13" w14:paraId="22AE9714" w14:textId="77777777" w:rsidTr="00D10D13">
        <w:tc>
          <w:tcPr>
            <w:tcW w:w="4675" w:type="dxa"/>
          </w:tcPr>
          <w:p w14:paraId="223FDB27" w14:textId="77777777" w:rsidR="00D10D13" w:rsidRDefault="00D10D13" w:rsidP="00A25591">
            <w:r>
              <w:t>Science</w:t>
            </w:r>
          </w:p>
        </w:tc>
        <w:tc>
          <w:tcPr>
            <w:tcW w:w="4675" w:type="dxa"/>
          </w:tcPr>
          <w:p w14:paraId="06C730FA" w14:textId="77777777" w:rsidR="00D10D13" w:rsidRDefault="00D10D13" w:rsidP="00A25591">
            <w:r>
              <w:t>Mostly new stuff, and often very interesting.</w:t>
            </w:r>
          </w:p>
        </w:tc>
      </w:tr>
    </w:tbl>
    <w:p w14:paraId="1EE68CD8" w14:textId="77777777" w:rsidR="00151C26" w:rsidRDefault="00151C26" w:rsidP="00A25591"/>
    <w:p w14:paraId="0DB60540" w14:textId="77777777" w:rsidR="00D10D13" w:rsidRDefault="00334BC8" w:rsidP="00A25591">
      <w:pPr>
        <w:pStyle w:val="Heading1"/>
        <w:spacing w:before="120" w:after="120"/>
      </w:pPr>
      <w:bookmarkStart w:id="4" w:name="_Toc19690130"/>
      <w:r>
        <w:t>High</w:t>
      </w:r>
      <w:r w:rsidR="00D10D13">
        <w:t xml:space="preserve"> School</w:t>
      </w:r>
      <w:bookmarkEnd w:id="4"/>
    </w:p>
    <w:p w14:paraId="1AF4265E" w14:textId="77777777" w:rsidR="00D10D13" w:rsidRDefault="00D10D13" w:rsidP="00A25591">
      <w:r>
        <w:t>High school consisted of academics and social life. Each area posed more challenges than in grade school, but presented special opportunities to growth also.</w:t>
      </w:r>
    </w:p>
    <w:p w14:paraId="2370ADE1" w14:textId="77777777" w:rsidR="00D10D13" w:rsidRDefault="00D10D13" w:rsidP="00A25591">
      <w:pPr>
        <w:pStyle w:val="Heading2"/>
        <w:spacing w:before="120" w:after="120"/>
      </w:pPr>
      <w:bookmarkStart w:id="5" w:name="_Toc19690131"/>
      <w:r>
        <w:t>Academics</w:t>
      </w:r>
      <w:bookmarkEnd w:id="5"/>
    </w:p>
    <w:p w14:paraId="34CB6063" w14:textId="77777777" w:rsidR="00D10D13" w:rsidRDefault="00D10D13" w:rsidP="00A25591">
      <w:r>
        <w:t>The subjects were a l</w:t>
      </w:r>
      <w:r w:rsidR="00A25591">
        <w:t>ot harder than in grade school.</w:t>
      </w:r>
    </w:p>
    <w:p w14:paraId="793D9306" w14:textId="77777777" w:rsidR="00D10D13" w:rsidRDefault="00D10D13" w:rsidP="00A25591">
      <w:pPr>
        <w:pStyle w:val="Heading2"/>
        <w:spacing w:before="120" w:after="120"/>
      </w:pPr>
      <w:bookmarkStart w:id="6" w:name="_Toc19690132"/>
      <w:r>
        <w:t>Social Life</w:t>
      </w:r>
      <w:bookmarkEnd w:id="6"/>
    </w:p>
    <w:p w14:paraId="4A3E3DF2" w14:textId="77777777" w:rsidR="00B56EC2" w:rsidRDefault="00B56EC2" w:rsidP="00A25591">
      <w:r>
        <w:t>Socializing was sometimes awkward, sometimes fun.</w:t>
      </w:r>
    </w:p>
    <w:p w14:paraId="50DB54FD" w14:textId="77777777" w:rsidR="00B56EC2" w:rsidRDefault="00B56EC2" w:rsidP="00A25591">
      <w:pPr>
        <w:pStyle w:val="Heading1"/>
        <w:spacing w:before="120" w:after="120"/>
      </w:pPr>
      <w:bookmarkStart w:id="7" w:name="_Toc19690133"/>
      <w:r>
        <w:t>Adulthood</w:t>
      </w:r>
      <w:bookmarkEnd w:id="7"/>
    </w:p>
    <w:p w14:paraId="09585338" w14:textId="77777777" w:rsidR="00B56EC2" w:rsidRPr="00B56EC2" w:rsidRDefault="00B56EC2" w:rsidP="00A25591">
      <w:r>
        <w:t>Now I'm an adult.</w:t>
      </w:r>
    </w:p>
    <w:sectPr w:rsidR="00B56EC2" w:rsidRPr="00B56EC2" w:rsidSect="00401E3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7361A" w14:textId="77777777" w:rsidR="004A0DFB" w:rsidRDefault="004A0DFB" w:rsidP="00401E3E">
      <w:r>
        <w:separator/>
      </w:r>
    </w:p>
  </w:endnote>
  <w:endnote w:type="continuationSeparator" w:id="0">
    <w:p w14:paraId="0B8ACD86" w14:textId="77777777" w:rsidR="004A0DFB" w:rsidRDefault="004A0DFB" w:rsidP="0040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D2EA3" w14:textId="77777777" w:rsidR="00401E3E" w:rsidRDefault="00401E3E" w:rsidP="003804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72EBE6" w14:textId="77777777" w:rsidR="00401E3E" w:rsidRDefault="00401E3E" w:rsidP="00401E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5D9E8" w14:textId="77777777" w:rsidR="00401E3E" w:rsidRDefault="00401E3E" w:rsidP="003804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7E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655E71" w14:textId="77777777" w:rsidR="00401E3E" w:rsidRDefault="00401E3E" w:rsidP="00401E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F76B3" w14:textId="77777777" w:rsidR="004A0DFB" w:rsidRDefault="004A0DFB" w:rsidP="00401E3E">
      <w:r>
        <w:separator/>
      </w:r>
    </w:p>
  </w:footnote>
  <w:footnote w:type="continuationSeparator" w:id="0">
    <w:p w14:paraId="06CE28B1" w14:textId="77777777" w:rsidR="004A0DFB" w:rsidRDefault="004A0DFB" w:rsidP="00401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8D4"/>
    <w:multiLevelType w:val="hybridMultilevel"/>
    <w:tmpl w:val="B462A962"/>
    <w:lvl w:ilvl="0" w:tplc="48C88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87B53"/>
    <w:multiLevelType w:val="hybridMultilevel"/>
    <w:tmpl w:val="E6E6C45C"/>
    <w:lvl w:ilvl="0" w:tplc="48C88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F3E3F"/>
    <w:multiLevelType w:val="hybridMultilevel"/>
    <w:tmpl w:val="18DE73EA"/>
    <w:lvl w:ilvl="0" w:tplc="B00689BA">
      <w:start w:val="1"/>
      <w:numFmt w:val="bullet"/>
      <w:pStyle w:val="ListParagraph"/>
      <w:lvlText w:val=""/>
      <w:lvlJc w:val="left"/>
      <w:pPr>
        <w:ind w:left="144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6E05E8"/>
    <w:multiLevelType w:val="multilevel"/>
    <w:tmpl w:val="AFA25326"/>
    <w:styleLink w:val="BulletList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"/>
      <w:lvlJc w:val="left"/>
      <w:pPr>
        <w:ind w:left="1440" w:hanging="360"/>
      </w:pPr>
      <w:rPr>
        <w:rFonts w:ascii="Wingdings" w:hAnsi="Wingdings" w:hint="default"/>
        <w:sz w:val="15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F140E"/>
    <w:multiLevelType w:val="hybridMultilevel"/>
    <w:tmpl w:val="3E6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718B7"/>
    <w:multiLevelType w:val="multilevel"/>
    <w:tmpl w:val="379E0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166CB"/>
    <w:multiLevelType w:val="hybridMultilevel"/>
    <w:tmpl w:val="7FA43CE6"/>
    <w:lvl w:ilvl="0" w:tplc="48C88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51735"/>
    <w:multiLevelType w:val="hybridMultilevel"/>
    <w:tmpl w:val="308CC758"/>
    <w:lvl w:ilvl="0" w:tplc="72384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70B96"/>
    <w:multiLevelType w:val="hybridMultilevel"/>
    <w:tmpl w:val="69ECE62C"/>
    <w:lvl w:ilvl="0" w:tplc="72384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B7A2F"/>
    <w:multiLevelType w:val="hybridMultilevel"/>
    <w:tmpl w:val="16620410"/>
    <w:lvl w:ilvl="0" w:tplc="7CA08F36">
      <w:start w:val="1"/>
      <w:numFmt w:val="bullet"/>
      <w:pStyle w:val="StepList"/>
      <w:lvlText w:val=""/>
      <w:lvlJc w:val="left"/>
      <w:pPr>
        <w:ind w:left="108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6F3550"/>
    <w:multiLevelType w:val="hybridMultilevel"/>
    <w:tmpl w:val="890E8584"/>
    <w:lvl w:ilvl="0" w:tplc="6388B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3479E"/>
    <w:multiLevelType w:val="multilevel"/>
    <w:tmpl w:val="040A4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17194"/>
    <w:multiLevelType w:val="multilevel"/>
    <w:tmpl w:val="AFA25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731DD"/>
    <w:multiLevelType w:val="hybridMultilevel"/>
    <w:tmpl w:val="AFA25326"/>
    <w:lvl w:ilvl="0" w:tplc="72384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D31EB"/>
    <w:multiLevelType w:val="multilevel"/>
    <w:tmpl w:val="AFA25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13"/>
  </w:num>
  <w:num w:numId="9">
    <w:abstractNumId w:val="15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  <w:num w:numId="14">
    <w:abstractNumId w:val="5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attachedTemplate r:id="rId1"/>
  <w:linkStyl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E0"/>
    <w:rsid w:val="00151C26"/>
    <w:rsid w:val="00334BC8"/>
    <w:rsid w:val="00401E3E"/>
    <w:rsid w:val="004A0DFB"/>
    <w:rsid w:val="004B6851"/>
    <w:rsid w:val="006435E0"/>
    <w:rsid w:val="007739BD"/>
    <w:rsid w:val="0080088C"/>
    <w:rsid w:val="009358FB"/>
    <w:rsid w:val="009F044E"/>
    <w:rsid w:val="009F073B"/>
    <w:rsid w:val="00A25591"/>
    <w:rsid w:val="00B56EC2"/>
    <w:rsid w:val="00BF0FAB"/>
    <w:rsid w:val="00D10D13"/>
    <w:rsid w:val="00F5399F"/>
    <w:rsid w:val="00F7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EB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9BD"/>
    <w:pPr>
      <w:spacing w:before="120" w:after="120"/>
    </w:pPr>
    <w:rPr>
      <w:rFonts w:ascii="Arial" w:hAnsi="Arial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9BD"/>
    <w:pPr>
      <w:keepNext/>
      <w:keepLines/>
      <w:pBdr>
        <w:bottom w:val="single" w:sz="12" w:space="6" w:color="8D1313"/>
      </w:pBdr>
      <w:spacing w:before="7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9BD"/>
    <w:pPr>
      <w:keepNext/>
      <w:keepLines/>
      <w:spacing w:before="720" w:after="60"/>
      <w:outlineLvl w:val="1"/>
    </w:pPr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9BD"/>
    <w:pPr>
      <w:keepNext/>
      <w:keepLines/>
      <w:spacing w:before="360" w:after="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BD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Cs/>
      <w:color w:val="8D1313"/>
    </w:rPr>
  </w:style>
  <w:style w:type="character" w:default="1" w:styleId="DefaultParagraphFont">
    <w:name w:val="Default Paragraph Font"/>
    <w:uiPriority w:val="1"/>
    <w:semiHidden/>
    <w:unhideWhenUsed/>
    <w:rsid w:val="007739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39BD"/>
  </w:style>
  <w:style w:type="character" w:customStyle="1" w:styleId="Heading1Char">
    <w:name w:val="Heading 1 Char"/>
    <w:basedOn w:val="DefaultParagraphFont"/>
    <w:link w:val="Heading1"/>
    <w:uiPriority w:val="9"/>
    <w:rsid w:val="007739BD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9BD"/>
    <w:pPr>
      <w:numPr>
        <w:numId w:val="15"/>
      </w:numPr>
      <w:spacing w:before="60" w:after="60"/>
    </w:pPr>
  </w:style>
  <w:style w:type="table" w:styleId="TableGrid">
    <w:name w:val="Table Grid"/>
    <w:basedOn w:val="TableNormal"/>
    <w:uiPriority w:val="39"/>
    <w:rsid w:val="00D10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739BD"/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9BD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739BD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739BD"/>
    <w:pPr>
      <w:spacing w:after="100"/>
      <w:ind w:left="220"/>
    </w:pPr>
    <w:rPr>
      <w:rFonts w:ascii="Arial Unicode MS" w:eastAsiaTheme="minorEastAsia" w:hAnsi="Arial Unicode MS" w:cs="Times New Roman"/>
    </w:rPr>
  </w:style>
  <w:style w:type="character" w:styleId="Hyperlink">
    <w:name w:val="Hyperlink"/>
    <w:basedOn w:val="DefaultParagraphFont"/>
    <w:uiPriority w:val="99"/>
    <w:unhideWhenUsed/>
    <w:rsid w:val="007739B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39BD"/>
    <w:pPr>
      <w:spacing w:after="100"/>
      <w:ind w:left="440"/>
    </w:pPr>
    <w:rPr>
      <w:rFonts w:ascii="Arial Unicode MS" w:eastAsiaTheme="minorEastAsia" w:hAnsi="Arial Unicode MS" w:cs="Times New Roma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4BC8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4BC8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4BC8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4BC8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4BC8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4BC8"/>
    <w:pPr>
      <w:ind w:left="192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7739BD"/>
    <w:pPr>
      <w:pBdr>
        <w:bottom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7739BD"/>
    <w:rPr>
      <w:rFonts w:ascii="Century Gothic" w:hAnsi="Century Gothic"/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7739BD"/>
    <w:pPr>
      <w:pBdr>
        <w:top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rsid w:val="007739BD"/>
    <w:rPr>
      <w:rFonts w:ascii="Century Gothic" w:hAnsi="Century Gothic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01E3E"/>
  </w:style>
  <w:style w:type="numbering" w:customStyle="1" w:styleId="BulletList">
    <w:name w:val="Bullet List"/>
    <w:uiPriority w:val="99"/>
    <w:rsid w:val="00A25591"/>
    <w:pPr>
      <w:numPr>
        <w:numId w:val="7"/>
      </w:numPr>
    </w:pPr>
  </w:style>
  <w:style w:type="paragraph" w:styleId="NoSpacing">
    <w:name w:val="No Spacing"/>
    <w:uiPriority w:val="1"/>
    <w:qFormat/>
    <w:rsid w:val="009358FB"/>
  </w:style>
  <w:style w:type="character" w:customStyle="1" w:styleId="Heading3Char">
    <w:name w:val="Heading 3 Char"/>
    <w:basedOn w:val="DefaultParagraphFont"/>
    <w:link w:val="Heading3"/>
    <w:uiPriority w:val="9"/>
    <w:rsid w:val="007739BD"/>
    <w:rPr>
      <w:rFonts w:ascii="Century Gothic" w:eastAsiaTheme="majorEastAsia" w:hAnsi="Century Gothic" w:cstheme="majorBidi"/>
      <w:color w:val="8D131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BD"/>
    <w:rPr>
      <w:rFonts w:ascii="Century Gothic" w:eastAsiaTheme="majorEastAsia" w:hAnsi="Century Gothic" w:cstheme="majorBidi"/>
      <w:iCs/>
      <w:color w:val="8D1313"/>
      <w:sz w:val="20"/>
      <w:szCs w:val="22"/>
    </w:rPr>
  </w:style>
  <w:style w:type="paragraph" w:customStyle="1" w:styleId="CompanyName">
    <w:name w:val="CompanyName"/>
    <w:basedOn w:val="Normal"/>
    <w:next w:val="Normal"/>
    <w:link w:val="CompanyNameChar"/>
    <w:qFormat/>
    <w:rsid w:val="007739BD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before="1440" w:after="1440"/>
    </w:pPr>
    <w:rPr>
      <w:rFonts w:ascii="Century Gothic" w:hAnsi="Century Gothic"/>
      <w:b/>
      <w:smallCaps/>
      <w:color w:val="FFFFFF" w:themeColor="background1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739BD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BD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CompanyNameChar">
    <w:name w:val="CompanyName Char"/>
    <w:basedOn w:val="DefaultParagraphFont"/>
    <w:link w:val="CompanyName"/>
    <w:rsid w:val="007739BD"/>
    <w:rPr>
      <w:rFonts w:ascii="Century Gothic" w:hAnsi="Century Gothic"/>
      <w:b/>
      <w:smallCaps/>
      <w:color w:val="FFFFFF" w:themeColor="background1"/>
      <w:sz w:val="36"/>
      <w:szCs w:val="22"/>
      <w:shd w:val="clear" w:color="auto" w:fill="8D131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BD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BD"/>
    <w:rPr>
      <w:rFonts w:ascii="Century Gothic" w:eastAsiaTheme="minorEastAsia" w:hAnsi="Century Gothic"/>
      <w:color w:val="8D1313"/>
      <w:spacing w:val="15"/>
      <w:sz w:val="28"/>
      <w:szCs w:val="22"/>
    </w:rPr>
  </w:style>
  <w:style w:type="paragraph" w:customStyle="1" w:styleId="Version">
    <w:name w:val="Version"/>
    <w:basedOn w:val="Normal"/>
    <w:qFormat/>
    <w:rsid w:val="007739BD"/>
    <w:pPr>
      <w:jc w:val="right"/>
    </w:pPr>
    <w:rPr>
      <w:rFonts w:ascii="Century Gothic" w:hAnsi="Century Gothic"/>
      <w:color w:val="8D1313"/>
    </w:rPr>
  </w:style>
  <w:style w:type="paragraph" w:customStyle="1" w:styleId="ContentTitle">
    <w:name w:val="ContentTitle"/>
    <w:qFormat/>
    <w:rsid w:val="007739BD"/>
    <w:pPr>
      <w:pBdr>
        <w:bottom w:val="single" w:sz="12" w:space="6" w:color="8D1313"/>
      </w:pBdr>
      <w:spacing w:after="160" w:line="259" w:lineRule="auto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739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Body">
    <w:name w:val="List Body"/>
    <w:basedOn w:val="ListParagraph"/>
    <w:qFormat/>
    <w:rsid w:val="007739BD"/>
  </w:style>
  <w:style w:type="character" w:styleId="IntenseEmphasis">
    <w:name w:val="Intense Emphasis"/>
    <w:basedOn w:val="DefaultParagraphFont"/>
    <w:uiPriority w:val="21"/>
    <w:qFormat/>
    <w:rsid w:val="007739BD"/>
    <w:rPr>
      <w:i/>
      <w:iCs/>
      <w:color w:val="8D1313"/>
    </w:rPr>
  </w:style>
  <w:style w:type="character" w:styleId="IntenseReference">
    <w:name w:val="Intense Reference"/>
    <w:basedOn w:val="DefaultParagraphFont"/>
    <w:uiPriority w:val="32"/>
    <w:qFormat/>
    <w:rsid w:val="007739BD"/>
    <w:rPr>
      <w:b/>
      <w:bCs/>
      <w:smallCaps/>
      <w:color w:val="8D1313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BD"/>
    <w:pPr>
      <w:pBdr>
        <w:top w:val="single" w:sz="4" w:space="10" w:color="8D1313"/>
        <w:bottom w:val="single" w:sz="4" w:space="10" w:color="8D1313"/>
      </w:pBdr>
      <w:spacing w:before="360" w:after="360"/>
      <w:ind w:left="864" w:right="864"/>
      <w:jc w:val="center"/>
    </w:pPr>
    <w:rPr>
      <w:i/>
      <w:iCs/>
      <w:color w:val="8D131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BD"/>
    <w:rPr>
      <w:rFonts w:ascii="Arial" w:hAnsi="Arial"/>
      <w:i/>
      <w:iCs/>
      <w:color w:val="8D1313"/>
      <w:sz w:val="20"/>
      <w:szCs w:val="22"/>
    </w:rPr>
  </w:style>
  <w:style w:type="paragraph" w:customStyle="1" w:styleId="Steps">
    <w:name w:val="Steps"/>
    <w:basedOn w:val="ListParagraph"/>
    <w:qFormat/>
    <w:rsid w:val="007739BD"/>
    <w:pPr>
      <w:numPr>
        <w:numId w:val="14"/>
      </w:numPr>
    </w:pPr>
  </w:style>
  <w:style w:type="paragraph" w:customStyle="1" w:styleId="StepList">
    <w:name w:val="Step List"/>
    <w:qFormat/>
    <w:rsid w:val="007739BD"/>
    <w:pPr>
      <w:numPr>
        <w:numId w:val="16"/>
      </w:numPr>
      <w:spacing w:before="60" w:after="60"/>
      <w:outlineLvl w:val="1"/>
    </w:pPr>
    <w:rPr>
      <w:rFonts w:ascii="Arial" w:hAnsi="Arial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asabw/Documents/Custom_Office_Templates/MCC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13437D-FB74-AA4A-8754-C373D31F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MCC_WordTemplate.dotx</Template>
  <TotalTime>3</TotalTime>
  <Pages>4</Pages>
  <Words>321</Words>
  <Characters>1565</Characters>
  <Application>Microsoft Macintosh Word</Application>
  <DocSecurity>0</DocSecurity>
  <Lines>74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Executive Summary</vt:lpstr>
      <vt:lpstr>Early Years</vt:lpstr>
      <vt:lpstr>Grade School</vt:lpstr>
      <vt:lpstr>High School</vt:lpstr>
      <vt:lpstr>    Academics</vt:lpstr>
      <vt:lpstr>    Social Life</vt:lpstr>
      <vt:lpstr>Adulthood</vt:lpstr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Weiner</dc:creator>
  <cp:keywords/>
  <dc:description/>
  <cp:lastModifiedBy>Anita Weiner</cp:lastModifiedBy>
  <cp:revision>3</cp:revision>
  <cp:lastPrinted>2019-09-18T13:42:00Z</cp:lastPrinted>
  <dcterms:created xsi:type="dcterms:W3CDTF">2020-02-07T16:25:00Z</dcterms:created>
  <dcterms:modified xsi:type="dcterms:W3CDTF">2020-02-07T16:27:00Z</dcterms:modified>
</cp:coreProperties>
</file>