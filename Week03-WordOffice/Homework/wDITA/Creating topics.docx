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856" w:rsidRDefault="00B62856" w:rsidP="00795B0D">
      <w:pPr>
        <w:pStyle w:val="wDITAtitle"/>
      </w:pPr>
      <w:r>
        <w:t>Creating topics</w:t>
      </w:r>
    </w:p>
    <w:p w:rsidR="00B62856" w:rsidRDefault="00B62856" w:rsidP="00795B0D">
      <w:pPr>
        <w:pStyle w:val="wDITAshortdesc"/>
      </w:pPr>
      <w:r>
        <w:t>We are going to pretend that Word files are lightweight DITA topics.</w:t>
      </w:r>
    </w:p>
    <w:p w:rsidR="00B62856" w:rsidRDefault="00B62856" w:rsidP="00795B0D">
      <w:pPr>
        <w:pStyle w:val="wDITAparagraph"/>
      </w:pPr>
      <w:r>
        <w:t>You are going to create a new file for each topic. Topics are the basic units of DITA content. Each topic should be organized around a single subject.</w:t>
      </w:r>
      <w:r w:rsidRPr="00795B0D">
        <w:t xml:space="preserve"> </w:t>
      </w:r>
    </w:p>
    <w:p w:rsidR="00B62856" w:rsidRDefault="00B62856" w:rsidP="00795B0D">
      <w:pPr>
        <w:pStyle w:val="wDITAparagraph"/>
      </w:pPr>
      <w:r>
        <w:t xml:space="preserve">Every topic must contain a title and it should be the first thing in the topic. Use the </w:t>
      </w:r>
      <w:proofErr w:type="spellStart"/>
      <w:r>
        <w:t>wDITA_title</w:t>
      </w:r>
      <w:proofErr w:type="spellEnd"/>
      <w:r>
        <w:t xml:space="preserve"> style for the title.</w:t>
      </w:r>
    </w:p>
    <w:p w:rsidR="00B62856" w:rsidRDefault="00B62856" w:rsidP="00795B0D">
      <w:pPr>
        <w:pStyle w:val="wDITAparagraph"/>
      </w:pPr>
      <w:r>
        <w:t xml:space="preserve">The second paragraph of every topic should be a “Short Description” Use the </w:t>
      </w:r>
      <w:proofErr w:type="spellStart"/>
      <w:r>
        <w:t>wDITA_shortdesc</w:t>
      </w:r>
      <w:proofErr w:type="spellEnd"/>
      <w:r>
        <w:t xml:space="preserve"> style. It has a green background. Short descriptions are the first paragraph of your topic. However, in DITA processing, they can be used to </w:t>
      </w:r>
      <w:proofErr w:type="spellStart"/>
      <w:r>
        <w:t>autopopulate</w:t>
      </w:r>
      <w:proofErr w:type="spellEnd"/>
      <w:r>
        <w:t xml:space="preserve"> content. For example, when you make cross-references to topics, when you render the topics as HTML, the short description can appear as a popup when you hover over the link. They can also be used when generating lists of topics. Think of when you do a Google search, the first sentence of the web page shows up after the title. Short descriptions fulfill that purpose. Learning to write good short descriptions is a worthy endeavor. You can search for more guidance, for example </w:t>
      </w:r>
      <w:hyperlink r:id="rId6" w:history="1">
        <w:r w:rsidRPr="00EC3C7D">
          <w:rPr>
            <w:rStyle w:val="wDITAxref"/>
          </w:rPr>
          <w:t>https://www.oasis-open.org/committees/download.php/57803/DITA-Adoption_2016_Writing-Effective-Short-Descriptions.pdf</w:t>
        </w:r>
      </w:hyperlink>
      <w:r>
        <w:t xml:space="preserve">. </w:t>
      </w:r>
    </w:p>
    <w:p w:rsidR="00B62856" w:rsidRDefault="00B62856" w:rsidP="00795B0D">
      <w:pPr>
        <w:pStyle w:val="wDITAparagraph"/>
      </w:pPr>
      <w:r>
        <w:t xml:space="preserve">After that, you can use the </w:t>
      </w:r>
      <w:proofErr w:type="spellStart"/>
      <w:r>
        <w:t>wDITA</w:t>
      </w:r>
      <w:proofErr w:type="spellEnd"/>
      <w:r>
        <w:t xml:space="preserve"> styles to mimic Lightweight DITA elements.</w:t>
      </w:r>
    </w:p>
    <w:p w:rsidR="00B62856" w:rsidRDefault="00B62856" w:rsidP="00795B0D">
      <w:pPr>
        <w:pStyle w:val="wDITAparagraph"/>
      </w:pPr>
      <w:r>
        <w:t xml:space="preserve">Regular paragraphs should be </w:t>
      </w:r>
      <w:proofErr w:type="spellStart"/>
      <w:r>
        <w:t>wD</w:t>
      </w:r>
      <w:bookmarkStart w:id="0" w:name="_GoBack"/>
      <w:bookmarkEnd w:id="0"/>
      <w:r>
        <w:t>ITA_paragraph</w:t>
      </w:r>
      <w:proofErr w:type="spellEnd"/>
      <w:r>
        <w:t>.</w:t>
      </w:r>
    </w:p>
    <w:p w:rsidR="00B62856" w:rsidRDefault="00B62856" w:rsidP="00795B0D">
      <w:pPr>
        <w:pStyle w:val="wDITAparagraph"/>
      </w:pPr>
      <w:r>
        <w:t xml:space="preserve">For bulleted lists, use </w:t>
      </w:r>
      <w:proofErr w:type="spellStart"/>
      <w:r>
        <w:t>wDITA_unorderedlist</w:t>
      </w:r>
      <w:proofErr w:type="spellEnd"/>
    </w:p>
    <w:p w:rsidR="00B62856" w:rsidRDefault="00B62856" w:rsidP="00EC3C7D">
      <w:pPr>
        <w:pStyle w:val="wDITAunorderedlist"/>
      </w:pPr>
      <w:r>
        <w:t>List item 1</w:t>
      </w:r>
    </w:p>
    <w:p w:rsidR="00B62856" w:rsidRDefault="00B62856" w:rsidP="00EC3C7D">
      <w:pPr>
        <w:pStyle w:val="wDITAunorderedlist"/>
      </w:pPr>
      <w:r>
        <w:t>List item 2</w:t>
      </w:r>
    </w:p>
    <w:p w:rsidR="00B62856" w:rsidRDefault="00B62856" w:rsidP="00EC3C7D">
      <w:pPr>
        <w:pStyle w:val="wDITAunorderedlist"/>
      </w:pPr>
      <w:r>
        <w:t>List item 3</w:t>
      </w:r>
    </w:p>
    <w:p w:rsidR="00B62856" w:rsidRDefault="00B62856" w:rsidP="00795B0D">
      <w:pPr>
        <w:pStyle w:val="wDITAparagraph"/>
      </w:pPr>
      <w:r>
        <w:t xml:space="preserve">For numbered lists, use </w:t>
      </w:r>
      <w:proofErr w:type="spellStart"/>
      <w:r>
        <w:t>wDITA_orderedlist</w:t>
      </w:r>
      <w:proofErr w:type="spellEnd"/>
    </w:p>
    <w:p w:rsidR="00B62856" w:rsidRDefault="00B62856" w:rsidP="00EC3C7D">
      <w:pPr>
        <w:pStyle w:val="wDITAorderedlist"/>
      </w:pPr>
      <w:r>
        <w:t>Another list item 1</w:t>
      </w:r>
    </w:p>
    <w:p w:rsidR="00B62856" w:rsidRDefault="00B62856" w:rsidP="00EC3C7D">
      <w:pPr>
        <w:pStyle w:val="wDITAorderedlist"/>
      </w:pPr>
      <w:r>
        <w:t>Another list item 2</w:t>
      </w:r>
    </w:p>
    <w:p w:rsidR="00B62856" w:rsidRDefault="00B62856" w:rsidP="00EC3C7D">
      <w:pPr>
        <w:pStyle w:val="wDITAorderedlist"/>
      </w:pPr>
      <w:r>
        <w:t>Another list item 3</w:t>
      </w:r>
    </w:p>
    <w:p w:rsidR="00B62856" w:rsidRDefault="00B62856" w:rsidP="00795B0D">
      <w:pPr>
        <w:pStyle w:val="wDITAparagraph"/>
      </w:pPr>
      <w:r>
        <w:t xml:space="preserve">Remember that Word is annoying. When you start another list using </w:t>
      </w:r>
      <w:proofErr w:type="spellStart"/>
      <w:r>
        <w:t>wDITA_orderedlist</w:t>
      </w:r>
      <w:proofErr w:type="spellEnd"/>
      <w:r>
        <w:t>, it starts with the next number from the previous list.</w:t>
      </w:r>
    </w:p>
    <w:p w:rsidR="00B62856" w:rsidRPr="001B1E79" w:rsidRDefault="00B62856" w:rsidP="001B1E79">
      <w:pPr>
        <w:pStyle w:val="wDITAorderedlist"/>
      </w:pPr>
      <w:r>
        <w:t xml:space="preserve">Right-click the first item in the new </w:t>
      </w:r>
      <w:proofErr w:type="spellStart"/>
      <w:r>
        <w:t>wDITA_orderedlist</w:t>
      </w:r>
      <w:proofErr w:type="spellEnd"/>
      <w:r>
        <w:t>.</w:t>
      </w:r>
    </w:p>
    <w:p w:rsidR="00B62856" w:rsidRDefault="00B62856" w:rsidP="00EC3C7D">
      <w:pPr>
        <w:pStyle w:val="wDITAorderedlist"/>
      </w:pPr>
      <w:r>
        <w:t xml:space="preserve">Select </w:t>
      </w:r>
      <w:r w:rsidRPr="00EC3C7D">
        <w:rPr>
          <w:rStyle w:val="wDITAbold"/>
        </w:rPr>
        <w:t>Restart at 1</w:t>
      </w:r>
      <w:r>
        <w:t>.</w:t>
      </w:r>
    </w:p>
    <w:p w:rsidR="00B62856" w:rsidRDefault="00B62856" w:rsidP="00795B0D">
      <w:pPr>
        <w:pStyle w:val="wDITAparagraph"/>
      </w:pPr>
    </w:p>
    <w:p w:rsidR="00B62856" w:rsidRDefault="00B62856" w:rsidP="00795B0D">
      <w:pPr>
        <w:pStyle w:val="wDITAparagraph"/>
      </w:pPr>
      <w:r>
        <w:t xml:space="preserve">If something is important, you can turn it into a note using </w:t>
      </w:r>
      <w:proofErr w:type="spellStart"/>
      <w:r>
        <w:t>wDITA_note</w:t>
      </w:r>
      <w:proofErr w:type="spellEnd"/>
      <w:r>
        <w:t>.</w:t>
      </w:r>
    </w:p>
    <w:p w:rsidR="00B62856" w:rsidRDefault="00B62856" w:rsidP="00795B0D">
      <w:pPr>
        <w:pStyle w:val="wDITAparagraph"/>
      </w:pPr>
      <w:r>
        <w:t>This is a note.</w:t>
      </w:r>
    </w:p>
    <w:p w:rsidR="00B62856" w:rsidRDefault="00B62856" w:rsidP="00795B0D">
      <w:pPr>
        <w:pStyle w:val="wDITAparagraph"/>
      </w:pPr>
      <w:r>
        <w:lastRenderedPageBreak/>
        <w:t xml:space="preserve">You can use what is called a “Definition list”. Definition lists consist of a </w:t>
      </w:r>
      <w:proofErr w:type="spellStart"/>
      <w:r>
        <w:t>wDITA_definitionterm</w:t>
      </w:r>
      <w:proofErr w:type="spellEnd"/>
      <w:r>
        <w:t xml:space="preserve"> followed by a </w:t>
      </w:r>
      <w:proofErr w:type="spellStart"/>
      <w:r>
        <w:t>wDITA_definitiondescription</w:t>
      </w:r>
      <w:proofErr w:type="spellEnd"/>
      <w:r>
        <w:t>.</w:t>
      </w:r>
    </w:p>
    <w:p w:rsidR="00B62856" w:rsidRDefault="00B62856" w:rsidP="00EC3C7D">
      <w:pPr>
        <w:pStyle w:val="wDITAdefinitionterm"/>
        <w:framePr w:wrap="around"/>
      </w:pPr>
      <w:r>
        <w:t>This is a term</w:t>
      </w:r>
    </w:p>
    <w:p w:rsidR="00B62856" w:rsidRDefault="00B62856" w:rsidP="00EC3C7D">
      <w:pPr>
        <w:pStyle w:val="wDITAdefinitiondescription"/>
      </w:pPr>
      <w:r>
        <w:t>This is the description.</w:t>
      </w:r>
    </w:p>
    <w:p w:rsidR="00B62856" w:rsidRDefault="00B62856" w:rsidP="00EC3C7D">
      <w:pPr>
        <w:pStyle w:val="wDITAdefinitionterm"/>
        <w:framePr w:wrap="around"/>
      </w:pPr>
      <w:r>
        <w:t>This is a second term</w:t>
      </w:r>
    </w:p>
    <w:p w:rsidR="00B62856" w:rsidRDefault="00B62856" w:rsidP="00EC3C7D">
      <w:pPr>
        <w:pStyle w:val="wDITAdefinitiondescription"/>
      </w:pPr>
      <w:r>
        <w:t>This is a second description.</w:t>
      </w:r>
    </w:p>
    <w:p w:rsidR="00B62856" w:rsidRDefault="00B62856" w:rsidP="00EC3C7D">
      <w:pPr>
        <w:pStyle w:val="wDITAdefinitiondescription"/>
      </w:pPr>
      <w:r>
        <w:t xml:space="preserve">With a second paragraph, also using </w:t>
      </w:r>
      <w:proofErr w:type="spellStart"/>
      <w:r>
        <w:t>wDITA_definitiondescription</w:t>
      </w:r>
      <w:proofErr w:type="spellEnd"/>
      <w:r>
        <w:t>.</w:t>
      </w:r>
    </w:p>
    <w:p w:rsidR="00B62856" w:rsidRDefault="00B62856" w:rsidP="00EC3C7D">
      <w:pPr>
        <w:pStyle w:val="wDITAparagraph"/>
      </w:pPr>
      <w:r>
        <w:t xml:space="preserve">And back to a regular paragraph, </w:t>
      </w:r>
      <w:proofErr w:type="spellStart"/>
      <w:r>
        <w:t>wDITA_paragraph</w:t>
      </w:r>
      <w:proofErr w:type="spellEnd"/>
      <w:r>
        <w:t>.</w:t>
      </w:r>
    </w:p>
    <w:p w:rsidR="00B62856" w:rsidRDefault="00B62856" w:rsidP="00EC3C7D">
      <w:pPr>
        <w:pStyle w:val="wDITAparagraph"/>
      </w:pPr>
      <w:r>
        <w:t xml:space="preserve">You can insert tables. Please select the </w:t>
      </w:r>
      <w:proofErr w:type="spellStart"/>
      <w:r>
        <w:t>wDITA_table</w:t>
      </w:r>
      <w:proofErr w:type="spellEnd"/>
      <w:r>
        <w:t xml:space="preserve"> from the Tables Design ribbon. Your cursor needs to be in the table.</w:t>
      </w:r>
    </w:p>
    <w:p w:rsidR="00B62856" w:rsidRDefault="00B62856" w:rsidP="00CD20C7">
      <w:pPr>
        <w:pStyle w:val="wDITAtabletitle"/>
      </w:pPr>
      <w:r>
        <w:t xml:space="preserve">Table </w:t>
      </w:r>
      <w:r w:rsidR="00CF58EB">
        <w:fldChar w:fldCharType="begin"/>
      </w:r>
      <w:r w:rsidR="00CF58EB">
        <w:instrText xml:space="preserve"> SEQ Table \* ARABIC </w:instrText>
      </w:r>
      <w:r w:rsidR="00CF58EB">
        <w:fldChar w:fldCharType="separate"/>
      </w:r>
      <w:r w:rsidRPr="001B1E79">
        <w:t>1</w:t>
      </w:r>
      <w:r w:rsidR="00CF58EB">
        <w:fldChar w:fldCharType="end"/>
      </w:r>
      <w:r>
        <w:t xml:space="preserve"> Table caption</w:t>
      </w:r>
    </w:p>
    <w:tbl>
      <w:tblPr>
        <w:tblStyle w:val="wDITA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856" w:rsidTr="00F74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B62856" w:rsidRPr="001B1E79" w:rsidRDefault="00B62856" w:rsidP="001B1E79">
            <w:pPr>
              <w:pStyle w:val="wDITAparagraph"/>
            </w:pPr>
            <w:r>
              <w:t>Heading 1</w:t>
            </w:r>
          </w:p>
        </w:tc>
        <w:tc>
          <w:tcPr>
            <w:tcW w:w="3117" w:type="dxa"/>
          </w:tcPr>
          <w:p w:rsidR="00B62856" w:rsidRPr="001B1E79" w:rsidRDefault="00B62856" w:rsidP="001B1E79">
            <w:pPr>
              <w:pStyle w:val="wDITAparagraph"/>
            </w:pPr>
            <w:r>
              <w:t>Heading 2</w:t>
            </w:r>
          </w:p>
        </w:tc>
        <w:tc>
          <w:tcPr>
            <w:tcW w:w="3117" w:type="dxa"/>
          </w:tcPr>
          <w:p w:rsidR="00B62856" w:rsidRPr="001B1E79" w:rsidRDefault="00B62856" w:rsidP="001B1E79">
            <w:pPr>
              <w:pStyle w:val="wDITAparagraph"/>
            </w:pPr>
            <w:r>
              <w:t>Heading 3</w:t>
            </w:r>
          </w:p>
        </w:tc>
      </w:tr>
      <w:tr w:rsidR="00B62856" w:rsidTr="00F74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B62856" w:rsidRPr="001B1E79" w:rsidRDefault="00B62856" w:rsidP="001B1E79">
            <w:pPr>
              <w:pStyle w:val="wDITAparagraph"/>
            </w:pPr>
            <w:r>
              <w:t>Cell contents</w:t>
            </w:r>
          </w:p>
        </w:tc>
        <w:tc>
          <w:tcPr>
            <w:tcW w:w="3117" w:type="dxa"/>
          </w:tcPr>
          <w:p w:rsidR="00B62856" w:rsidRPr="001B1E79" w:rsidRDefault="00B62856" w:rsidP="001B1E79">
            <w:pPr>
              <w:pStyle w:val="wDITAparagraph"/>
            </w:pPr>
            <w:r>
              <w:t>Stuff</w:t>
            </w:r>
          </w:p>
        </w:tc>
        <w:tc>
          <w:tcPr>
            <w:tcW w:w="3117" w:type="dxa"/>
          </w:tcPr>
          <w:p w:rsidR="00B62856" w:rsidRPr="001B1E79" w:rsidRDefault="00B62856" w:rsidP="001B1E79">
            <w:pPr>
              <w:pStyle w:val="wDITAparagraph"/>
            </w:pPr>
            <w:r>
              <w:t>Thing</w:t>
            </w:r>
          </w:p>
        </w:tc>
      </w:tr>
      <w:tr w:rsidR="00B62856" w:rsidTr="00F74D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:rsidR="00B62856" w:rsidRPr="001B1E79" w:rsidRDefault="00B62856" w:rsidP="001B1E79">
            <w:pPr>
              <w:pStyle w:val="wDITAparagraph"/>
            </w:pPr>
            <w:r>
              <w:t>You can use regular formatting in a cell</w:t>
            </w:r>
          </w:p>
        </w:tc>
        <w:tc>
          <w:tcPr>
            <w:tcW w:w="3117" w:type="dxa"/>
          </w:tcPr>
          <w:p w:rsidR="00B62856" w:rsidRPr="001B1E79" w:rsidRDefault="00B62856" w:rsidP="001B1E79">
            <w:pPr>
              <w:pStyle w:val="wDITAunorderedlist"/>
            </w:pPr>
            <w:r>
              <w:t>List item 1</w:t>
            </w:r>
          </w:p>
          <w:p w:rsidR="00B62856" w:rsidRPr="001B1E79" w:rsidRDefault="00B62856" w:rsidP="001B1E79">
            <w:pPr>
              <w:pStyle w:val="wDITAunorderedlist"/>
            </w:pPr>
            <w:r>
              <w:t>List item 2</w:t>
            </w:r>
          </w:p>
        </w:tc>
        <w:tc>
          <w:tcPr>
            <w:tcW w:w="3117" w:type="dxa"/>
          </w:tcPr>
          <w:p w:rsidR="00B62856" w:rsidRPr="001B1E79" w:rsidRDefault="00B62856" w:rsidP="001B1E79">
            <w:pPr>
              <w:pStyle w:val="wDITAorderedlist"/>
            </w:pPr>
            <w:r>
              <w:t>Ordered list 1</w:t>
            </w:r>
          </w:p>
          <w:p w:rsidR="00B62856" w:rsidRPr="001B1E79" w:rsidRDefault="00B62856" w:rsidP="001B1E79">
            <w:pPr>
              <w:pStyle w:val="wDITAorderedlist"/>
            </w:pPr>
            <w:r>
              <w:t>O</w:t>
            </w:r>
            <w:r w:rsidRPr="001B1E79">
              <w:t>rdered list 2</w:t>
            </w:r>
          </w:p>
        </w:tc>
      </w:tr>
    </w:tbl>
    <w:p w:rsidR="00B62856" w:rsidRDefault="00B62856" w:rsidP="00EC3C7D">
      <w:pPr>
        <w:pStyle w:val="wDITAparagraph"/>
      </w:pPr>
      <w:r>
        <w:t xml:space="preserve">Tables should have captions. With your cursor in the table, go to the References tab and select </w:t>
      </w:r>
      <w:r w:rsidRPr="00F01752">
        <w:rPr>
          <w:rStyle w:val="wDITAbold"/>
        </w:rPr>
        <w:t>Insert caption</w:t>
      </w:r>
      <w:r>
        <w:t>. You might need to change the label as appropriate.</w:t>
      </w:r>
    </w:p>
    <w:p w:rsidR="00B62856" w:rsidRDefault="00B62856" w:rsidP="00EC3C7D">
      <w:pPr>
        <w:pStyle w:val="wDITAparagraph"/>
      </w:pPr>
      <w:r>
        <w:t>You can also insert images.</w:t>
      </w:r>
    </w:p>
    <w:p w:rsidR="00B62856" w:rsidRPr="001B1E79" w:rsidRDefault="00B62856" w:rsidP="001B1E79">
      <w:r>
        <w:t xml:space="preserve">Figure </w:t>
      </w:r>
      <w:r w:rsidR="00CF58EB">
        <w:fldChar w:fldCharType="begin"/>
      </w:r>
      <w:r w:rsidR="00CF58EB">
        <w:instrText xml:space="preserve"> SEQ Figure \* ARABIC </w:instrText>
      </w:r>
      <w:r w:rsidR="00CF58EB">
        <w:fldChar w:fldCharType="separate"/>
      </w:r>
      <w:r w:rsidRPr="001B1E79">
        <w:t>1</w:t>
      </w:r>
      <w:r w:rsidR="00CF58EB">
        <w:fldChar w:fldCharType="end"/>
      </w:r>
      <w:r w:rsidRPr="001B1E79">
        <w:t xml:space="preserve"> This is a figure formatted with </w:t>
      </w:r>
      <w:proofErr w:type="spellStart"/>
      <w:r w:rsidRPr="001B1E79">
        <w:t>Caption</w:t>
      </w:r>
      <w:proofErr w:type="gramStart"/>
      <w:r w:rsidRPr="001B1E79">
        <w:t>,wDITA</w:t>
      </w:r>
      <w:proofErr w:type="gramEnd"/>
      <w:r w:rsidRPr="001B1E79">
        <w:t>_figuretitle</w:t>
      </w:r>
      <w:proofErr w:type="spellEnd"/>
    </w:p>
    <w:p w:rsidR="00B62856" w:rsidRDefault="00B62856" w:rsidP="00EC3C7D">
      <w:pPr>
        <w:pStyle w:val="wDITAparagraph"/>
      </w:pPr>
      <w:r w:rsidRPr="001B1E79">
        <w:rPr>
          <w:noProof/>
        </w:rPr>
        <w:drawing>
          <wp:inline distT="0" distB="0" distL="0" distR="0" wp14:anchorId="4F79C036" wp14:editId="0CCFBF8C">
            <wp:extent cx="2438740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56" w:rsidRDefault="00B62856" w:rsidP="00EC3C7D">
      <w:pPr>
        <w:pStyle w:val="wDITAparagraph"/>
      </w:pPr>
      <w:r>
        <w:t xml:space="preserve">Just use Insert Picture from the Insert tab. Images should also have captions. Select the image and use </w:t>
      </w:r>
      <w:r w:rsidRPr="00D9309B">
        <w:rPr>
          <w:rStyle w:val="wDITAbold"/>
        </w:rPr>
        <w:t>Insert caption</w:t>
      </w:r>
      <w:r>
        <w:t xml:space="preserve"> from the References tab. You might need to change the label as appropriate.</w:t>
      </w:r>
    </w:p>
    <w:p w:rsidR="00B62856" w:rsidRDefault="00B62856" w:rsidP="00EC3C7D">
      <w:pPr>
        <w:pStyle w:val="wDITAparagraph"/>
      </w:pPr>
      <w:r>
        <w:t xml:space="preserve">Lightweight DITA also includes some inline formatting. You can have </w:t>
      </w:r>
      <w:proofErr w:type="spellStart"/>
      <w:r w:rsidRPr="00C346BB">
        <w:rPr>
          <w:rStyle w:val="wDITAbold"/>
        </w:rPr>
        <w:t>wDITA_bold</w:t>
      </w:r>
      <w:proofErr w:type="spellEnd"/>
      <w:r>
        <w:t xml:space="preserve">, </w:t>
      </w:r>
      <w:proofErr w:type="spellStart"/>
      <w:r w:rsidRPr="00C346BB">
        <w:rPr>
          <w:rStyle w:val="wDITAitalic"/>
        </w:rPr>
        <w:t>wDITA_italic</w:t>
      </w:r>
      <w:proofErr w:type="spellEnd"/>
      <w:r>
        <w:t xml:space="preserve">, </w:t>
      </w:r>
      <w:proofErr w:type="spellStart"/>
      <w:r w:rsidRPr="00C346BB">
        <w:rPr>
          <w:rStyle w:val="wDITAsubscript"/>
        </w:rPr>
        <w:t>wDITA_subscript</w:t>
      </w:r>
      <w:proofErr w:type="spellEnd"/>
      <w:r>
        <w:t xml:space="preserve">, </w:t>
      </w:r>
      <w:proofErr w:type="spellStart"/>
      <w:r w:rsidRPr="00C346BB">
        <w:rPr>
          <w:rStyle w:val="wDITAsuperscript"/>
        </w:rPr>
        <w:t>wDITA_superscript</w:t>
      </w:r>
      <w:proofErr w:type="spellEnd"/>
      <w:r>
        <w:t xml:space="preserve">, and </w:t>
      </w:r>
      <w:proofErr w:type="spellStart"/>
      <w:r w:rsidRPr="00C346BB">
        <w:rPr>
          <w:rStyle w:val="wDITAunderline"/>
        </w:rPr>
        <w:t>wDITA_underline</w:t>
      </w:r>
      <w:proofErr w:type="spellEnd"/>
      <w:r>
        <w:t xml:space="preserve">. You can also format links, either internal or external, using </w:t>
      </w:r>
      <w:proofErr w:type="spellStart"/>
      <w:r w:rsidRPr="00C346BB">
        <w:rPr>
          <w:rStyle w:val="wDITAxref"/>
        </w:rPr>
        <w:t>wDITA_xref</w:t>
      </w:r>
      <w:proofErr w:type="spellEnd"/>
      <w:r>
        <w:t>.</w:t>
      </w:r>
    </w:p>
    <w:p w:rsidR="00B62856" w:rsidRDefault="00B62856" w:rsidP="00EC3C7D">
      <w:pPr>
        <w:pStyle w:val="wDITAparagraph"/>
      </w:pPr>
      <w:r>
        <w:lastRenderedPageBreak/>
        <w:t>A lot of technical documentation is about software. Many aspects of technical software requires code examples.</w:t>
      </w:r>
    </w:p>
    <w:p w:rsidR="00B62856" w:rsidRDefault="00B62856" w:rsidP="00C346BB">
      <w:pPr>
        <w:pStyle w:val="wDITAcodeblock"/>
      </w:pPr>
      <w:r>
        <w:t xml:space="preserve">Use </w:t>
      </w:r>
      <w:proofErr w:type="spellStart"/>
      <w:r>
        <w:t>wDITA_codeblock</w:t>
      </w:r>
      <w:proofErr w:type="spellEnd"/>
      <w:r>
        <w:t xml:space="preserve"> for code samples.</w:t>
      </w:r>
    </w:p>
    <w:p w:rsidR="00B62856" w:rsidRDefault="00B62856" w:rsidP="00C346BB">
      <w:pPr>
        <w:pStyle w:val="wDITAcodeblock"/>
      </w:pPr>
      <w:r>
        <w:t>The format respects whitespace and uses a monospace font.</w:t>
      </w:r>
    </w:p>
    <w:p w:rsidR="00B62856" w:rsidRDefault="00B62856" w:rsidP="00C346BB">
      <w:pPr>
        <w:pStyle w:val="wDITAcodeblock"/>
      </w:pPr>
      <w:r>
        <w:tab/>
        <w:t>So you can have tabs</w:t>
      </w:r>
    </w:p>
    <w:p w:rsidR="00B62856" w:rsidRDefault="00B62856" w:rsidP="00C346BB">
      <w:pPr>
        <w:pStyle w:val="wDITAcodeblock"/>
      </w:pPr>
      <w:r>
        <w:tab/>
      </w:r>
      <w:r>
        <w:tab/>
        <w:t>To format code examples.</w:t>
      </w:r>
    </w:p>
    <w:p w:rsidR="00B62856" w:rsidRPr="00795B0D" w:rsidRDefault="00B62856" w:rsidP="00795B0D">
      <w:pPr>
        <w:pStyle w:val="wDITAparagraph"/>
      </w:pPr>
    </w:p>
    <w:sectPr w:rsidR="00B62856" w:rsidRPr="0079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D0D"/>
    <w:multiLevelType w:val="multilevel"/>
    <w:tmpl w:val="3FC6FAC8"/>
    <w:lvl w:ilvl="0">
      <w:start w:val="1"/>
      <w:numFmt w:val="none"/>
      <w:pStyle w:val="wDITAnote"/>
      <w:lvlText w:val="%1Note: "/>
      <w:lvlJc w:val="left"/>
      <w:pPr>
        <w:ind w:left="720" w:hanging="360"/>
      </w:pPr>
      <w:rPr>
        <w:rFonts w:hint="default"/>
        <w:b/>
        <w:i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65B"/>
    <w:multiLevelType w:val="hybridMultilevel"/>
    <w:tmpl w:val="F3B878BE"/>
    <w:lvl w:ilvl="0" w:tplc="93F497E2">
      <w:start w:val="1"/>
      <w:numFmt w:val="bullet"/>
      <w:pStyle w:val="wDITA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3B03"/>
    <w:multiLevelType w:val="hybridMultilevel"/>
    <w:tmpl w:val="52C823BC"/>
    <w:lvl w:ilvl="0" w:tplc="C6A64EA2">
      <w:start w:val="1"/>
      <w:numFmt w:val="decimal"/>
      <w:pStyle w:val="wDITA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1"/>
  <w:styleLockTheme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D"/>
    <w:rsid w:val="000A6574"/>
    <w:rsid w:val="000B0BB6"/>
    <w:rsid w:val="000B5A0A"/>
    <w:rsid w:val="001A19BA"/>
    <w:rsid w:val="00222221"/>
    <w:rsid w:val="0028786A"/>
    <w:rsid w:val="002B24BC"/>
    <w:rsid w:val="002E23EC"/>
    <w:rsid w:val="0036606D"/>
    <w:rsid w:val="00393D44"/>
    <w:rsid w:val="0044303A"/>
    <w:rsid w:val="005318E2"/>
    <w:rsid w:val="005A4E66"/>
    <w:rsid w:val="00667F2B"/>
    <w:rsid w:val="006901AD"/>
    <w:rsid w:val="00695077"/>
    <w:rsid w:val="006D32E5"/>
    <w:rsid w:val="00772308"/>
    <w:rsid w:val="00795B0D"/>
    <w:rsid w:val="00795F35"/>
    <w:rsid w:val="007E1FBB"/>
    <w:rsid w:val="00835ADE"/>
    <w:rsid w:val="008D62DA"/>
    <w:rsid w:val="00900B4D"/>
    <w:rsid w:val="00AC0D84"/>
    <w:rsid w:val="00AE0A3F"/>
    <w:rsid w:val="00B62856"/>
    <w:rsid w:val="00C2543E"/>
    <w:rsid w:val="00C346BB"/>
    <w:rsid w:val="00CD20C7"/>
    <w:rsid w:val="00CF58EB"/>
    <w:rsid w:val="00D12C74"/>
    <w:rsid w:val="00D16150"/>
    <w:rsid w:val="00D6185A"/>
    <w:rsid w:val="00D80EE6"/>
    <w:rsid w:val="00D9309B"/>
    <w:rsid w:val="00DE28E6"/>
    <w:rsid w:val="00E352F6"/>
    <w:rsid w:val="00E473E9"/>
    <w:rsid w:val="00E8505B"/>
    <w:rsid w:val="00EB090A"/>
    <w:rsid w:val="00EC3C7D"/>
    <w:rsid w:val="00F01752"/>
    <w:rsid w:val="00F13828"/>
    <w:rsid w:val="00F74D20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3CFC-FA5F-4B85-86B3-5971ED5D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Normal">
    <w:name w:val="Normal"/>
    <w:semiHidden/>
    <w:qFormat/>
    <w:rsid w:val="00CF58E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semiHidden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semiHidden/>
    <w:rsid w:val="00900B4D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00B4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0B4D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semiHidden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semiHidden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00B4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4D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4D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semiHidden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semiHidden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semiHidden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semiHidden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semiHidden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B4D"/>
    <w:rPr>
      <w:rFonts w:ascii="Century Gothic" w:hAnsi="Century Gothic"/>
      <w:sz w:val="20"/>
    </w:rPr>
  </w:style>
  <w:style w:type="paragraph" w:customStyle="1" w:styleId="wDITAtitle">
    <w:name w:val="wDITA_title"/>
    <w:basedOn w:val="Title"/>
    <w:next w:val="wDITAshortdesc"/>
    <w:qFormat/>
    <w:rsid w:val="00C2543E"/>
    <w:pPr>
      <w:spacing w:before="480"/>
      <w:jc w:val="left"/>
      <w:outlineLvl w:val="0"/>
    </w:pPr>
    <w:rPr>
      <w:rFonts w:ascii="Arial" w:hAnsi="Arial"/>
      <w:b w:val="0"/>
      <w:color w:val="auto"/>
      <w:sz w:val="36"/>
    </w:rPr>
  </w:style>
  <w:style w:type="paragraph" w:customStyle="1" w:styleId="wDITAshortdesc">
    <w:name w:val="wDITA_shortdesc"/>
    <w:next w:val="wDITAparagraph"/>
    <w:qFormat/>
    <w:rsid w:val="00900B4D"/>
    <w:pPr>
      <w:shd w:val="clear" w:color="auto" w:fill="E2EFD9" w:themeFill="accent6" w:themeFillTint="33"/>
      <w:spacing w:before="120" w:after="280"/>
    </w:pPr>
    <w:rPr>
      <w:rFonts w:ascii="Arial" w:hAnsi="Arial"/>
      <w:sz w:val="20"/>
    </w:rPr>
  </w:style>
  <w:style w:type="paragraph" w:customStyle="1" w:styleId="wDITAparagraph">
    <w:name w:val="wDITA_paragraph"/>
    <w:qFormat/>
    <w:rsid w:val="00900B4D"/>
    <w:pPr>
      <w:spacing w:before="120" w:after="280"/>
    </w:pPr>
    <w:rPr>
      <w:rFonts w:ascii="Arial" w:hAnsi="Arial"/>
      <w:sz w:val="20"/>
    </w:rPr>
  </w:style>
  <w:style w:type="paragraph" w:customStyle="1" w:styleId="wDITAunorderedlist">
    <w:name w:val="wDITA_unorderedlist"/>
    <w:basedOn w:val="Normal"/>
    <w:qFormat/>
    <w:rsid w:val="00900B4D"/>
    <w:pPr>
      <w:numPr>
        <w:numId w:val="2"/>
      </w:numPr>
      <w:spacing w:before="120" w:after="120"/>
      <w:contextualSpacing/>
    </w:pPr>
  </w:style>
  <w:style w:type="paragraph" w:customStyle="1" w:styleId="wDITAorderedlist">
    <w:name w:val="wDITA_orderedlist"/>
    <w:basedOn w:val="Normal"/>
    <w:qFormat/>
    <w:rsid w:val="00900B4D"/>
    <w:pPr>
      <w:numPr>
        <w:numId w:val="3"/>
      </w:numPr>
      <w:spacing w:before="120" w:after="120"/>
      <w:contextualSpacing/>
    </w:pPr>
  </w:style>
  <w:style w:type="paragraph" w:customStyle="1" w:styleId="wDITAsectiontitle">
    <w:name w:val="wDITA_sectiontitle"/>
    <w:basedOn w:val="Heading2"/>
    <w:next w:val="wDITAparagraph"/>
    <w:link w:val="wDITAsectiontitleChar"/>
    <w:qFormat/>
    <w:rsid w:val="00D12C74"/>
    <w:pPr>
      <w:spacing w:before="360" w:after="280"/>
    </w:pPr>
    <w:rPr>
      <w:rFonts w:ascii="Arial" w:hAnsi="Arial"/>
      <w:b/>
      <w:color w:val="auto"/>
      <w:sz w:val="24"/>
    </w:rPr>
  </w:style>
  <w:style w:type="paragraph" w:customStyle="1" w:styleId="wDITAdefinitionterm">
    <w:name w:val="wDITA_definitionterm"/>
    <w:qFormat/>
    <w:rsid w:val="00DE28E6"/>
    <w:pPr>
      <w:framePr w:w="3600" w:wrap="around" w:vAnchor="text" w:hAnchor="text" w:y="1"/>
    </w:pPr>
    <w:rPr>
      <w:rFonts w:ascii="Arial" w:hAnsi="Arial"/>
      <w:b/>
      <w:sz w:val="20"/>
    </w:rPr>
  </w:style>
  <w:style w:type="paragraph" w:customStyle="1" w:styleId="wDITAdefinitiondescription">
    <w:name w:val="wDITA_definitiondescription"/>
    <w:qFormat/>
    <w:rsid w:val="00DE28E6"/>
    <w:pPr>
      <w:ind w:left="3960"/>
    </w:pPr>
    <w:rPr>
      <w:rFonts w:ascii="Arial" w:hAnsi="Arial"/>
      <w:sz w:val="20"/>
    </w:rPr>
  </w:style>
  <w:style w:type="paragraph" w:customStyle="1" w:styleId="wDITAlistparagraph">
    <w:name w:val="wDITA_listparagraph"/>
    <w:basedOn w:val="wDITAparagraph"/>
    <w:qFormat/>
    <w:rsid w:val="005318E2"/>
    <w:pPr>
      <w:spacing w:before="0" w:after="160"/>
      <w:ind w:left="720"/>
    </w:pPr>
  </w:style>
  <w:style w:type="paragraph" w:styleId="Caption">
    <w:name w:val="caption"/>
    <w:aliases w:val="wDITA_figuretitle"/>
    <w:basedOn w:val="Heading9"/>
    <w:next w:val="wDITAparagraph"/>
    <w:uiPriority w:val="35"/>
    <w:unhideWhenUsed/>
    <w:qFormat/>
    <w:rsid w:val="00C346BB"/>
    <w:pPr>
      <w:spacing w:before="240" w:after="200"/>
    </w:pPr>
    <w:rPr>
      <w:rFonts w:ascii="Arial" w:hAnsi="Arial"/>
      <w:b/>
      <w:iCs w:val="0"/>
      <w:color w:val="385623" w:themeColor="accent6" w:themeShade="80"/>
      <w:sz w:val="20"/>
      <w:szCs w:val="18"/>
    </w:rPr>
  </w:style>
  <w:style w:type="paragraph" w:customStyle="1" w:styleId="wDITAnote">
    <w:name w:val="wDITA_note"/>
    <w:qFormat/>
    <w:rsid w:val="007E1FBB"/>
    <w:pPr>
      <w:numPr>
        <w:numId w:val="4"/>
      </w:numPr>
      <w:pBdr>
        <w:top w:val="single" w:sz="4" w:space="1" w:color="auto"/>
        <w:bottom w:val="single" w:sz="4" w:space="1" w:color="auto"/>
      </w:pBdr>
      <w:ind w:left="360"/>
    </w:pPr>
    <w:rPr>
      <w:rFonts w:ascii="Arial" w:hAnsi="Arial"/>
      <w:sz w:val="20"/>
    </w:rPr>
  </w:style>
  <w:style w:type="paragraph" w:customStyle="1" w:styleId="wDITAcodeblock">
    <w:name w:val="wDITA_codeblock"/>
    <w:qFormat/>
    <w:rsid w:val="00C346BB"/>
    <w:pPr>
      <w:shd w:val="clear" w:color="auto" w:fill="E7E6E6" w:themeFill="background2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ind w:left="360" w:right="360"/>
      <w:contextualSpacing/>
    </w:pPr>
    <w:rPr>
      <w:rFonts w:ascii="Courier New" w:hAnsi="Courier New"/>
      <w:sz w:val="20"/>
    </w:rPr>
  </w:style>
  <w:style w:type="character" w:customStyle="1" w:styleId="wDITAbold">
    <w:name w:val="wDITA_bold"/>
    <w:basedOn w:val="DefaultParagraphFont"/>
    <w:uiPriority w:val="1"/>
    <w:qFormat/>
    <w:rsid w:val="00695077"/>
    <w:rPr>
      <w:b/>
    </w:rPr>
  </w:style>
  <w:style w:type="character" w:customStyle="1" w:styleId="wDITAitalic">
    <w:name w:val="wDITA_italic"/>
    <w:basedOn w:val="DefaultParagraphFont"/>
    <w:uiPriority w:val="1"/>
    <w:qFormat/>
    <w:rsid w:val="00695077"/>
    <w:rPr>
      <w:i/>
    </w:rPr>
  </w:style>
  <w:style w:type="character" w:customStyle="1" w:styleId="wDITAunderline">
    <w:name w:val="wDITA_underline"/>
    <w:basedOn w:val="DefaultParagraphFont"/>
    <w:uiPriority w:val="1"/>
    <w:qFormat/>
    <w:rsid w:val="00695077"/>
    <w:rPr>
      <w:u w:val="single"/>
    </w:rPr>
  </w:style>
  <w:style w:type="character" w:customStyle="1" w:styleId="wDITAsubscript">
    <w:name w:val="wDITA_subscript"/>
    <w:basedOn w:val="DefaultParagraphFont"/>
    <w:uiPriority w:val="1"/>
    <w:qFormat/>
    <w:rsid w:val="00695077"/>
    <w:rPr>
      <w:vertAlign w:val="subscript"/>
    </w:rPr>
  </w:style>
  <w:style w:type="character" w:customStyle="1" w:styleId="wDITAsuperscript">
    <w:name w:val="wDITA_superscript"/>
    <w:basedOn w:val="DefaultParagraphFont"/>
    <w:uiPriority w:val="1"/>
    <w:qFormat/>
    <w:rsid w:val="00695077"/>
    <w:rPr>
      <w:vertAlign w:val="superscript"/>
    </w:rPr>
  </w:style>
  <w:style w:type="character" w:customStyle="1" w:styleId="wDITAsectiontitleChar">
    <w:name w:val="wDITA_sectiontitle Char"/>
    <w:basedOn w:val="DefaultParagraphFont"/>
    <w:link w:val="wDITAsectiontitle"/>
    <w:rsid w:val="00D12C74"/>
    <w:rPr>
      <w:rFonts w:ascii="Arial" w:eastAsiaTheme="majorEastAsia" w:hAnsi="Arial" w:cstheme="majorBidi"/>
      <w:b/>
      <w:sz w:val="24"/>
      <w:szCs w:val="26"/>
    </w:rPr>
  </w:style>
  <w:style w:type="paragraph" w:customStyle="1" w:styleId="wDITAtabletitle">
    <w:name w:val="wDITA_tabletitle"/>
    <w:basedOn w:val="Heading9"/>
    <w:qFormat/>
    <w:rsid w:val="00C346BB"/>
    <w:rPr>
      <w:rFonts w:ascii="Arial" w:hAnsi="Arial"/>
      <w:b/>
      <w:color w:val="385623" w:themeColor="accent6" w:themeShade="80"/>
      <w:sz w:val="20"/>
    </w:rPr>
  </w:style>
  <w:style w:type="table" w:customStyle="1" w:styleId="wDITAtable">
    <w:name w:val="wDITA_table"/>
    <w:basedOn w:val="TableNormal"/>
    <w:uiPriority w:val="99"/>
    <w:rsid w:val="00E473E9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bottom w:val="nil"/>
        </w:tcBorders>
        <w:shd w:val="clear" w:color="auto" w:fill="E2EFD9" w:themeFill="accent6" w:themeFillTint="33"/>
        <w:vAlign w:val="bottom"/>
      </w:tcPr>
    </w:tblStylePr>
    <w:tblStylePr w:type="band1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  <w:tblStylePr w:type="band2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</w:style>
  <w:style w:type="table" w:styleId="GridTable1Light">
    <w:name w:val="Grid Table 1 Light"/>
    <w:basedOn w:val="TableNormal"/>
    <w:uiPriority w:val="46"/>
    <w:locked/>
    <w:rsid w:val="00C25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wDITAxref">
    <w:name w:val="wDITA_xref"/>
    <w:basedOn w:val="DefaultParagraphFont"/>
    <w:uiPriority w:val="1"/>
    <w:qFormat/>
    <w:rsid w:val="00EC3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asis-open.org/committees/download.php/57803/DITA-Adoption_2016_Writing-Effective-Short-Description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\Documents\Custom%20Office%20Templates\wDIT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46D9-234A-456E-A5A4-54066E93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wDITA_Template.dotx</Template>
  <TotalTime>1444</TotalTime>
  <Pages>3</Pages>
  <Words>574</Words>
  <Characters>3007</Characters>
  <Application>Microsoft Office Word</Application>
  <DocSecurity>0</DocSecurity>
  <Lines>71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9</cp:revision>
  <dcterms:created xsi:type="dcterms:W3CDTF">2020-11-05T02:16:00Z</dcterms:created>
  <dcterms:modified xsi:type="dcterms:W3CDTF">2020-11-16T02:50:00Z</dcterms:modified>
</cp:coreProperties>
</file>